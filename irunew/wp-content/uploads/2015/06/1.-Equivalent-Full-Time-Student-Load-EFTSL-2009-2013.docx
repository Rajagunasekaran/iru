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74"/>
        <w:gridCol w:w="1128"/>
        <w:gridCol w:w="1128"/>
        <w:gridCol w:w="1159"/>
        <w:gridCol w:w="1159"/>
        <w:gridCol w:w="1111"/>
      </w:tblGrid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6348" w:type="dxa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9933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993300"/>
                <w:sz w:val="24"/>
                <w:szCs w:val="24"/>
              </w:rPr>
              <w:t>1. Equivalent Full Time Student Load (EFTSL) - 2009-2013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993300"/>
                <w:sz w:val="24"/>
                <w:szCs w:val="24"/>
              </w:rPr>
            </w:pP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774" w:type="dxa"/>
            <w:tcBorders>
              <w:top w:val="nil"/>
              <w:left w:val="single" w:sz="12" w:space="0" w:color="auto"/>
              <w:bottom w:val="single" w:sz="12" w:space="0" w:color="993300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Provider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993300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2010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993300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2011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12" w:space="0" w:color="993300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2012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12" w:space="0" w:color="993300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2013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993300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2014</w:t>
            </w: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Charles Darwin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4,280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4,509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5,228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5,632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</w:t>
            </w: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74" w:type="dxa"/>
            <w:tcBorders>
              <w:top w:val="single" w:sz="6" w:space="0" w:color="969696"/>
              <w:left w:val="single" w:sz="12" w:space="0" w:color="auto"/>
              <w:bottom w:val="single" w:sz="6" w:space="0" w:color="969696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Flinders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12,883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13,516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14,636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15,559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16,416</w:t>
            </w: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74" w:type="dxa"/>
            <w:tcBorders>
              <w:top w:val="single" w:sz="6" w:space="0" w:color="969696"/>
              <w:left w:val="single" w:sz="12" w:space="0" w:color="auto"/>
              <w:bottom w:val="single" w:sz="6" w:space="0" w:color="969696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Griffith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31,879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31,228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31,184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31,919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33,072</w:t>
            </w: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74" w:type="dxa"/>
            <w:tcBorders>
              <w:top w:val="single" w:sz="6" w:space="0" w:color="969696"/>
              <w:left w:val="single" w:sz="12" w:space="0" w:color="auto"/>
              <w:bottom w:val="single" w:sz="6" w:space="0" w:color="969696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James Cook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13,763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14,238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15,263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16,288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16,517</w:t>
            </w: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74" w:type="dxa"/>
            <w:tcBorders>
              <w:top w:val="single" w:sz="6" w:space="0" w:color="969696"/>
              <w:left w:val="single" w:sz="12" w:space="0" w:color="auto"/>
              <w:bottom w:val="single" w:sz="6" w:space="0" w:color="969696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Trobe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25,127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26,031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26,191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26,541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27,411</w:t>
            </w: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74" w:type="dxa"/>
            <w:tcBorders>
              <w:top w:val="single" w:sz="6" w:space="0" w:color="969696"/>
              <w:left w:val="single" w:sz="12" w:space="0" w:color="auto"/>
              <w:bottom w:val="single" w:sz="6" w:space="0" w:color="969696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Murdoch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12,676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13,576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15,787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16,614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16,409</w:t>
            </w: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IRU Total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100,608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103,098</w:t>
            </w:r>
          </w:p>
        </w:tc>
        <w:tc>
          <w:tcPr>
            <w:tcW w:w="11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108,289</w:t>
            </w:r>
          </w:p>
        </w:tc>
        <w:tc>
          <w:tcPr>
            <w:tcW w:w="11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112,553</w:t>
            </w:r>
          </w:p>
        </w:tc>
        <w:tc>
          <w:tcPr>
            <w:tcW w:w="1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116,007</w:t>
            </w: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7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National Total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861,459</w:t>
            </w: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879,981</w:t>
            </w:r>
          </w:p>
        </w:tc>
        <w:tc>
          <w:tcPr>
            <w:tcW w:w="11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903,094</w:t>
            </w:r>
          </w:p>
        </w:tc>
        <w:tc>
          <w:tcPr>
            <w:tcW w:w="11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937,661</w:t>
            </w:r>
          </w:p>
        </w:tc>
        <w:tc>
          <w:tcPr>
            <w:tcW w:w="1111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977,237</w:t>
            </w: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74" w:type="dxa"/>
            <w:tcBorders>
              <w:top w:val="nil"/>
              <w:left w:val="single" w:sz="12" w:space="0" w:color="auto"/>
              <w:bottom w:val="single" w:sz="6" w:space="0" w:color="969696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 xml:space="preserve">IRU Share 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6" w:space="0" w:color="969696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12%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6" w:space="0" w:color="969696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12%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969696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12%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6" w:space="0" w:color="969696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12%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6" w:space="0" w:color="969696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12%</w:t>
            </w: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774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59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Source: Department of Education Higher Education Statistics Data Cube</w:t>
            </w: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59" w:type="dxa"/>
            <w:gridSpan w:val="6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Notes: All students at all levels of study. National total includes private providers. </w:t>
            </w:r>
          </w:p>
        </w:tc>
      </w:tr>
      <w:tr w:rsidR="00A15DD8" w:rsidTr="00AE214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774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15DD8" w:rsidRDefault="00A15DD8" w:rsidP="00AE214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790793" w:rsidRPr="000543FA" w:rsidRDefault="00790793" w:rsidP="000543FA">
      <w:bookmarkStart w:id="0" w:name="_GoBack"/>
      <w:bookmarkEnd w:id="0"/>
    </w:p>
    <w:sectPr w:rsidR="00790793" w:rsidRPr="000543FA" w:rsidSect="00AA4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418" w:bottom="1259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5EC" w:rsidRDefault="002105EC" w:rsidP="00737E8A">
      <w:r>
        <w:separator/>
      </w:r>
    </w:p>
  </w:endnote>
  <w:endnote w:type="continuationSeparator" w:id="0">
    <w:p w:rsidR="002105EC" w:rsidRDefault="002105EC" w:rsidP="0073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A9" w:rsidRDefault="00B125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23320"/>
      <w:docPartObj>
        <w:docPartGallery w:val="Page Numbers (Bottom of Page)"/>
        <w:docPartUnique/>
      </w:docPartObj>
    </w:sdtPr>
    <w:sdtEndPr/>
    <w:sdtContent>
      <w:p w:rsidR="00AE1D33" w:rsidRDefault="00B811D3">
        <w:pPr>
          <w:pStyle w:val="Footer"/>
        </w:pPr>
        <w:r>
          <w:fldChar w:fldCharType="begin"/>
        </w:r>
        <w:r w:rsidR="00D80ED0">
          <w:instrText xml:space="preserve"> PAGE   \* MERGEFORMAT </w:instrText>
        </w:r>
        <w:r>
          <w:fldChar w:fldCharType="separate"/>
        </w:r>
        <w:r w:rsidR="000543F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E1D33" w:rsidRDefault="00AE1D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D33" w:rsidRPr="00B125A9" w:rsidRDefault="00AE1D33" w:rsidP="00AA3B65">
    <w:pPr>
      <w:pStyle w:val="Footer"/>
      <w:rPr>
        <w:sz w:val="18"/>
        <w:szCs w:val="18"/>
      </w:rPr>
    </w:pPr>
    <w:proofErr w:type="gramStart"/>
    <w:r w:rsidRPr="00B125A9">
      <w:rPr>
        <w:b/>
        <w:color w:val="D71A21"/>
        <w:sz w:val="18"/>
        <w:szCs w:val="18"/>
      </w:rPr>
      <w:t>w</w:t>
    </w:r>
    <w:proofErr w:type="gramEnd"/>
    <w:r w:rsidRPr="00B125A9">
      <w:rPr>
        <w:sz w:val="18"/>
        <w:szCs w:val="18"/>
      </w:rPr>
      <w:t xml:space="preserve"> iru.edu.au</w:t>
    </w:r>
  </w:p>
  <w:p w:rsidR="00AE1D33" w:rsidRPr="00B125A9" w:rsidRDefault="00AE1D33" w:rsidP="00AA3B65">
    <w:pPr>
      <w:pStyle w:val="Footer"/>
      <w:ind w:right="-2607"/>
      <w:rPr>
        <w:color w:val="939598"/>
        <w:spacing w:val="-2"/>
        <w:sz w:val="18"/>
        <w:szCs w:val="18"/>
      </w:rPr>
    </w:pPr>
    <w:r w:rsidRPr="00B125A9">
      <w:rPr>
        <w:color w:val="939598"/>
        <w:spacing w:val="-2"/>
        <w:sz w:val="18"/>
        <w:szCs w:val="18"/>
      </w:rPr>
      <w:t>Charles Darwin University</w:t>
    </w:r>
    <w:r w:rsidRPr="00B125A9">
      <w:rPr>
        <w:noProof/>
        <w:color w:val="D71A21"/>
        <w:spacing w:val="-2"/>
        <w:sz w:val="18"/>
        <w:szCs w:val="18"/>
        <w:lang w:val="en-AU" w:eastAsia="en-AU"/>
      </w:rPr>
      <w:drawing>
        <wp:inline distT="0" distB="0" distL="0" distR="0" wp14:anchorId="1CD1C48E" wp14:editId="366E30D3">
          <wp:extent cx="91440" cy="83820"/>
          <wp:effectExtent l="19050" t="0" r="3810" b="0"/>
          <wp:docPr id="1" name="Picture 1" descr="IRU3119_red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RU3119_redlin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83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125A9">
      <w:rPr>
        <w:color w:val="D71A21"/>
        <w:spacing w:val="-2"/>
        <w:sz w:val="18"/>
        <w:szCs w:val="18"/>
      </w:rPr>
      <w:t>Flinders University</w:t>
    </w:r>
    <w:r w:rsidRPr="00B125A9">
      <w:rPr>
        <w:noProof/>
        <w:color w:val="D71A21"/>
        <w:spacing w:val="-2"/>
        <w:sz w:val="18"/>
        <w:szCs w:val="18"/>
        <w:lang w:val="en-AU" w:eastAsia="en-AU"/>
      </w:rPr>
      <w:drawing>
        <wp:inline distT="0" distB="0" distL="0" distR="0" wp14:anchorId="3C53D772" wp14:editId="777D08E7">
          <wp:extent cx="91440" cy="83820"/>
          <wp:effectExtent l="19050" t="0" r="3810" b="0"/>
          <wp:docPr id="2" name="Picture 2" descr="IRU3119_red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RU3119_redlin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83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125A9">
      <w:rPr>
        <w:color w:val="939598"/>
        <w:spacing w:val="-2"/>
        <w:sz w:val="18"/>
        <w:szCs w:val="18"/>
      </w:rPr>
      <w:t>Griffith University</w:t>
    </w:r>
    <w:r w:rsidRPr="00B125A9">
      <w:rPr>
        <w:noProof/>
        <w:color w:val="D71A21"/>
        <w:spacing w:val="-2"/>
        <w:sz w:val="18"/>
        <w:szCs w:val="18"/>
        <w:lang w:val="en-AU" w:eastAsia="en-AU"/>
      </w:rPr>
      <w:drawing>
        <wp:inline distT="0" distB="0" distL="0" distR="0" wp14:anchorId="12CB739E" wp14:editId="221F24E1">
          <wp:extent cx="91440" cy="83820"/>
          <wp:effectExtent l="19050" t="0" r="3810" b="0"/>
          <wp:docPr id="3" name="Picture 3" descr="IRU3119_red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RU3119_redlin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83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125A9">
      <w:rPr>
        <w:color w:val="D71A21"/>
        <w:spacing w:val="-2"/>
        <w:sz w:val="18"/>
        <w:szCs w:val="18"/>
      </w:rPr>
      <w:tab/>
      <w:t>James Cook University</w:t>
    </w:r>
    <w:r w:rsidRPr="00B125A9">
      <w:rPr>
        <w:noProof/>
        <w:color w:val="D71A21"/>
        <w:spacing w:val="-2"/>
        <w:sz w:val="18"/>
        <w:szCs w:val="18"/>
        <w:lang w:val="en-AU" w:eastAsia="en-AU"/>
      </w:rPr>
      <w:drawing>
        <wp:inline distT="0" distB="0" distL="0" distR="0" wp14:anchorId="1FD69339" wp14:editId="05DAB020">
          <wp:extent cx="91440" cy="83820"/>
          <wp:effectExtent l="19050" t="0" r="3810" b="0"/>
          <wp:docPr id="4" name="Picture 4" descr="IRU3119_red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IRU3119_redlin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83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125A9">
      <w:rPr>
        <w:color w:val="939598"/>
        <w:spacing w:val="-2"/>
        <w:sz w:val="18"/>
        <w:szCs w:val="18"/>
      </w:rPr>
      <w:t>La Trobe University</w:t>
    </w:r>
    <w:r w:rsidRPr="00B125A9">
      <w:rPr>
        <w:noProof/>
        <w:color w:val="D71A21"/>
        <w:spacing w:val="-2"/>
        <w:sz w:val="18"/>
        <w:szCs w:val="18"/>
        <w:lang w:val="en-AU" w:eastAsia="en-AU"/>
      </w:rPr>
      <w:drawing>
        <wp:inline distT="0" distB="0" distL="0" distR="0" wp14:anchorId="31A37ADE" wp14:editId="67AD55D0">
          <wp:extent cx="91440" cy="83820"/>
          <wp:effectExtent l="19050" t="0" r="3810" b="0"/>
          <wp:docPr id="5" name="Picture 5" descr="IRU3119_red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RU3119_redlin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" cy="83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125A9">
      <w:rPr>
        <w:color w:val="D71A21"/>
        <w:spacing w:val="-2"/>
        <w:sz w:val="18"/>
        <w:szCs w:val="18"/>
      </w:rPr>
      <w:t>Murdoch University</w:t>
    </w:r>
  </w:p>
  <w:p w:rsidR="00AE1D33" w:rsidRPr="00AA3B65" w:rsidRDefault="00AE1D33" w:rsidP="00AA3B65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5EC" w:rsidRDefault="002105EC" w:rsidP="00737E8A">
      <w:r>
        <w:separator/>
      </w:r>
    </w:p>
  </w:footnote>
  <w:footnote w:type="continuationSeparator" w:id="0">
    <w:p w:rsidR="002105EC" w:rsidRDefault="002105EC" w:rsidP="00737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A9" w:rsidRDefault="00B125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D33" w:rsidRDefault="00524372" w:rsidP="00737E8A">
    <w:pPr>
      <w:pStyle w:val="Header"/>
    </w:pPr>
    <w:r w:rsidRPr="00524372">
      <w:rPr>
        <w:noProof/>
        <w:lang w:eastAsia="en-AU"/>
      </w:rPr>
      <w:drawing>
        <wp:anchor distT="0" distB="0" distL="114300" distR="114300" simplePos="0" relativeHeight="251662336" behindDoc="1" locked="0" layoutInCell="1" allowOverlap="1" wp14:anchorId="117763F3" wp14:editId="2C4229E2">
          <wp:simplePos x="0" y="0"/>
          <wp:positionH relativeFrom="column">
            <wp:posOffset>-662305</wp:posOffset>
          </wp:positionH>
          <wp:positionV relativeFrom="paragraph">
            <wp:posOffset>-50165</wp:posOffset>
          </wp:positionV>
          <wp:extent cx="1619250" cy="666750"/>
          <wp:effectExtent l="19050" t="0" r="0" b="0"/>
          <wp:wrapNone/>
          <wp:docPr id="7" name="Picture 2" descr="C:\Documents and Settings\cc961\My Documents\My Dropbox\C3King (ltufs1IRUProjectUsers)\IRU operations\Marketing\Updated IRU logo\IRU8495 IRU Logo Update\JPEG\LOGO\Stacked_Logo\IRU8495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cc961\My Documents\My Dropbox\C3King (ltufs1IRUProjectUsers)\IRU operations\Marketing\Updated IRU logo\IRU8495 IRU Logo Update\JPEG\LOGO\Stacked_Logo\IRU8495_logo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D33" w:rsidRDefault="00AE1D33" w:rsidP="00737E8A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7216" behindDoc="1" locked="0" layoutInCell="1" allowOverlap="1" wp14:anchorId="014D9D52" wp14:editId="1998FA94">
          <wp:simplePos x="0" y="0"/>
          <wp:positionH relativeFrom="page">
            <wp:posOffset>215900</wp:posOffset>
          </wp:positionH>
          <wp:positionV relativeFrom="page">
            <wp:posOffset>467995</wp:posOffset>
          </wp:positionV>
          <wp:extent cx="1619885" cy="539115"/>
          <wp:effectExtent l="19050" t="0" r="0" b="0"/>
          <wp:wrapNone/>
          <wp:docPr id="10" name="Picture 1" descr="IRU3119_logoDO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RU3119_logoDOM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539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32A24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01E69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0762ED"/>
    <w:multiLevelType w:val="hybridMultilevel"/>
    <w:tmpl w:val="CE5640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9E0"/>
    <w:multiLevelType w:val="hybridMultilevel"/>
    <w:tmpl w:val="B5B09BE0"/>
    <w:lvl w:ilvl="0" w:tplc="62A4C5DA">
      <w:start w:val="1"/>
      <w:numFmt w:val="decimal"/>
      <w:pStyle w:val="Numberheading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BB39B7"/>
    <w:multiLevelType w:val="hybridMultilevel"/>
    <w:tmpl w:val="DED2A4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60CE9"/>
    <w:multiLevelType w:val="hybridMultilevel"/>
    <w:tmpl w:val="FB72E6B4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9C1257D"/>
    <w:multiLevelType w:val="hybridMultilevel"/>
    <w:tmpl w:val="A76E9F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C1A73"/>
    <w:multiLevelType w:val="hybridMultilevel"/>
    <w:tmpl w:val="E1EA8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2142"/>
    <w:multiLevelType w:val="hybridMultilevel"/>
    <w:tmpl w:val="44A6F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D44A2"/>
    <w:multiLevelType w:val="hybridMultilevel"/>
    <w:tmpl w:val="4620B08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B0AC896">
      <w:start w:val="1"/>
      <w:numFmt w:val="bullet"/>
      <w:pStyle w:val="Dot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E82FA3"/>
    <w:multiLevelType w:val="hybridMultilevel"/>
    <w:tmpl w:val="95822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C34B5"/>
    <w:multiLevelType w:val="hybridMultilevel"/>
    <w:tmpl w:val="9B988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E4AA9"/>
    <w:multiLevelType w:val="hybridMultilevel"/>
    <w:tmpl w:val="4C28290A"/>
    <w:lvl w:ilvl="0" w:tplc="6AAA8A7C">
      <w:start w:val="1"/>
      <w:numFmt w:val="decimal"/>
      <w:pStyle w:val="numberpara"/>
      <w:lvlText w:val="%1."/>
      <w:lvlJc w:val="left"/>
      <w:pPr>
        <w:ind w:left="360" w:hanging="360"/>
      </w:pPr>
    </w:lvl>
    <w:lvl w:ilvl="1" w:tplc="0C090019">
      <w:start w:val="1"/>
      <w:numFmt w:val="lowerLetter"/>
      <w:pStyle w:val="numberparaindent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703783"/>
    <w:multiLevelType w:val="hybridMultilevel"/>
    <w:tmpl w:val="918059C8"/>
    <w:lvl w:ilvl="0" w:tplc="47FE57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53496"/>
    <w:multiLevelType w:val="hybridMultilevel"/>
    <w:tmpl w:val="DB34F2A4"/>
    <w:lvl w:ilvl="0" w:tplc="FDCC452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E60D23"/>
    <w:multiLevelType w:val="hybridMultilevel"/>
    <w:tmpl w:val="4A5C1D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30218"/>
    <w:multiLevelType w:val="hybridMultilevel"/>
    <w:tmpl w:val="12CEE7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9502E"/>
    <w:multiLevelType w:val="hybridMultilevel"/>
    <w:tmpl w:val="F0467352"/>
    <w:lvl w:ilvl="0" w:tplc="FF04FD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862BFE"/>
    <w:multiLevelType w:val="hybridMultilevel"/>
    <w:tmpl w:val="09DE0B76"/>
    <w:lvl w:ilvl="0" w:tplc="25A488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F42026"/>
    <w:multiLevelType w:val="hybridMultilevel"/>
    <w:tmpl w:val="17268A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7565A"/>
    <w:multiLevelType w:val="hybridMultilevel"/>
    <w:tmpl w:val="F1E47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72056"/>
    <w:multiLevelType w:val="hybridMultilevel"/>
    <w:tmpl w:val="7A184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7"/>
  </w:num>
  <w:num w:numId="5">
    <w:abstractNumId w:val="14"/>
  </w:num>
  <w:num w:numId="6">
    <w:abstractNumId w:val="3"/>
  </w:num>
  <w:num w:numId="7">
    <w:abstractNumId w:val="9"/>
  </w:num>
  <w:num w:numId="8">
    <w:abstractNumId w:val="3"/>
  </w:num>
  <w:num w:numId="9">
    <w:abstractNumId w:val="12"/>
  </w:num>
  <w:num w:numId="10">
    <w:abstractNumId w:val="3"/>
  </w:num>
  <w:num w:numId="11">
    <w:abstractNumId w:val="3"/>
  </w:num>
  <w:num w:numId="12">
    <w:abstractNumId w:val="14"/>
  </w:num>
  <w:num w:numId="13">
    <w:abstractNumId w:val="14"/>
  </w:num>
  <w:num w:numId="14">
    <w:abstractNumId w:val="9"/>
  </w:num>
  <w:num w:numId="15">
    <w:abstractNumId w:val="14"/>
  </w:num>
  <w:num w:numId="16">
    <w:abstractNumId w:val="13"/>
  </w:num>
  <w:num w:numId="17">
    <w:abstractNumId w:val="9"/>
  </w:num>
  <w:num w:numId="18">
    <w:abstractNumId w:val="18"/>
  </w:num>
  <w:num w:numId="19">
    <w:abstractNumId w:val="19"/>
  </w:num>
  <w:num w:numId="20">
    <w:abstractNumId w:val="14"/>
  </w:num>
  <w:num w:numId="21">
    <w:abstractNumId w:val="12"/>
  </w:num>
  <w:num w:numId="22">
    <w:abstractNumId w:val="21"/>
  </w:num>
  <w:num w:numId="23">
    <w:abstractNumId w:val="5"/>
  </w:num>
  <w:num w:numId="24">
    <w:abstractNumId w:val="7"/>
  </w:num>
  <w:num w:numId="25">
    <w:abstractNumId w:val="10"/>
  </w:num>
  <w:num w:numId="26">
    <w:abstractNumId w:val="16"/>
  </w:num>
  <w:num w:numId="27">
    <w:abstractNumId w:val="4"/>
  </w:num>
  <w:num w:numId="28">
    <w:abstractNumId w:val="20"/>
  </w:num>
  <w:num w:numId="29">
    <w:abstractNumId w:val="2"/>
  </w:num>
  <w:num w:numId="30">
    <w:abstractNumId w:val="6"/>
  </w:num>
  <w:num w:numId="31">
    <w:abstractNumId w:val="8"/>
  </w:num>
  <w:num w:numId="32">
    <w:abstractNumId w:val="11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D8"/>
    <w:rsid w:val="00015ABC"/>
    <w:rsid w:val="0002724D"/>
    <w:rsid w:val="000325F6"/>
    <w:rsid w:val="000428C9"/>
    <w:rsid w:val="00042945"/>
    <w:rsid w:val="00050DF9"/>
    <w:rsid w:val="000543FA"/>
    <w:rsid w:val="00061A01"/>
    <w:rsid w:val="00061B9A"/>
    <w:rsid w:val="000766E0"/>
    <w:rsid w:val="0008245D"/>
    <w:rsid w:val="000854EE"/>
    <w:rsid w:val="000A150D"/>
    <w:rsid w:val="000A4217"/>
    <w:rsid w:val="000E2EE7"/>
    <w:rsid w:val="000E5B53"/>
    <w:rsid w:val="000E6AEC"/>
    <w:rsid w:val="000E72C3"/>
    <w:rsid w:val="00101C22"/>
    <w:rsid w:val="00106E20"/>
    <w:rsid w:val="00110A93"/>
    <w:rsid w:val="00116CC0"/>
    <w:rsid w:val="00130B00"/>
    <w:rsid w:val="00130FAB"/>
    <w:rsid w:val="00131DCF"/>
    <w:rsid w:val="001340EA"/>
    <w:rsid w:val="0013555F"/>
    <w:rsid w:val="0014740A"/>
    <w:rsid w:val="0018479C"/>
    <w:rsid w:val="001869A1"/>
    <w:rsid w:val="00191462"/>
    <w:rsid w:val="001C75AF"/>
    <w:rsid w:val="001C7B8D"/>
    <w:rsid w:val="001E2DCC"/>
    <w:rsid w:val="001F2A85"/>
    <w:rsid w:val="00200735"/>
    <w:rsid w:val="00202BDC"/>
    <w:rsid w:val="002105EC"/>
    <w:rsid w:val="00214E44"/>
    <w:rsid w:val="0022089F"/>
    <w:rsid w:val="00222F9E"/>
    <w:rsid w:val="00224E5F"/>
    <w:rsid w:val="002477A7"/>
    <w:rsid w:val="00250012"/>
    <w:rsid w:val="002516E0"/>
    <w:rsid w:val="0025373F"/>
    <w:rsid w:val="00255F0C"/>
    <w:rsid w:val="00274724"/>
    <w:rsid w:val="00276513"/>
    <w:rsid w:val="00281969"/>
    <w:rsid w:val="00295A39"/>
    <w:rsid w:val="002A279D"/>
    <w:rsid w:val="002B0179"/>
    <w:rsid w:val="002B6D08"/>
    <w:rsid w:val="002C7656"/>
    <w:rsid w:val="002F04E2"/>
    <w:rsid w:val="002F2ED2"/>
    <w:rsid w:val="00312528"/>
    <w:rsid w:val="0032092E"/>
    <w:rsid w:val="00363E8C"/>
    <w:rsid w:val="00364F9E"/>
    <w:rsid w:val="00365206"/>
    <w:rsid w:val="0037356C"/>
    <w:rsid w:val="00390108"/>
    <w:rsid w:val="003A73EC"/>
    <w:rsid w:val="003B6195"/>
    <w:rsid w:val="003E0788"/>
    <w:rsid w:val="003F082D"/>
    <w:rsid w:val="004309F2"/>
    <w:rsid w:val="0044317A"/>
    <w:rsid w:val="00457CFC"/>
    <w:rsid w:val="00467683"/>
    <w:rsid w:val="00490B94"/>
    <w:rsid w:val="00493D0D"/>
    <w:rsid w:val="00496BEE"/>
    <w:rsid w:val="004A0A71"/>
    <w:rsid w:val="004A191F"/>
    <w:rsid w:val="004A7931"/>
    <w:rsid w:val="004C3135"/>
    <w:rsid w:val="004C401B"/>
    <w:rsid w:val="004D1380"/>
    <w:rsid w:val="004E6470"/>
    <w:rsid w:val="004F5E9C"/>
    <w:rsid w:val="00500016"/>
    <w:rsid w:val="00521D2B"/>
    <w:rsid w:val="00523D5A"/>
    <w:rsid w:val="00524372"/>
    <w:rsid w:val="00543FA1"/>
    <w:rsid w:val="0054552E"/>
    <w:rsid w:val="00550207"/>
    <w:rsid w:val="00550A7A"/>
    <w:rsid w:val="00564209"/>
    <w:rsid w:val="005658CF"/>
    <w:rsid w:val="00575053"/>
    <w:rsid w:val="00576514"/>
    <w:rsid w:val="00580F36"/>
    <w:rsid w:val="00582960"/>
    <w:rsid w:val="00585BA6"/>
    <w:rsid w:val="00585C55"/>
    <w:rsid w:val="00594B8E"/>
    <w:rsid w:val="005A77D3"/>
    <w:rsid w:val="005C6200"/>
    <w:rsid w:val="005D551B"/>
    <w:rsid w:val="005E38E3"/>
    <w:rsid w:val="005E3A7A"/>
    <w:rsid w:val="005E6D33"/>
    <w:rsid w:val="005F7FCD"/>
    <w:rsid w:val="00600316"/>
    <w:rsid w:val="006226DD"/>
    <w:rsid w:val="00627E23"/>
    <w:rsid w:val="00640FF5"/>
    <w:rsid w:val="00641AED"/>
    <w:rsid w:val="00675538"/>
    <w:rsid w:val="006B5AA9"/>
    <w:rsid w:val="006C4091"/>
    <w:rsid w:val="006C4AB4"/>
    <w:rsid w:val="006C7960"/>
    <w:rsid w:val="006D45D3"/>
    <w:rsid w:val="006D5E79"/>
    <w:rsid w:val="006E1CE3"/>
    <w:rsid w:val="006E53F3"/>
    <w:rsid w:val="00715534"/>
    <w:rsid w:val="00722D65"/>
    <w:rsid w:val="00733F96"/>
    <w:rsid w:val="00735877"/>
    <w:rsid w:val="00737E8A"/>
    <w:rsid w:val="00742AC3"/>
    <w:rsid w:val="0075132D"/>
    <w:rsid w:val="007544ED"/>
    <w:rsid w:val="00761E44"/>
    <w:rsid w:val="00764561"/>
    <w:rsid w:val="007707B4"/>
    <w:rsid w:val="007739C5"/>
    <w:rsid w:val="007805D3"/>
    <w:rsid w:val="00781D51"/>
    <w:rsid w:val="00790793"/>
    <w:rsid w:val="00792BCA"/>
    <w:rsid w:val="007A6A3D"/>
    <w:rsid w:val="007B2435"/>
    <w:rsid w:val="007B564A"/>
    <w:rsid w:val="007C26CA"/>
    <w:rsid w:val="007C38AD"/>
    <w:rsid w:val="007C7092"/>
    <w:rsid w:val="007D39EB"/>
    <w:rsid w:val="00810712"/>
    <w:rsid w:val="00813227"/>
    <w:rsid w:val="0082745B"/>
    <w:rsid w:val="00836BC4"/>
    <w:rsid w:val="00875619"/>
    <w:rsid w:val="00883DF7"/>
    <w:rsid w:val="0089777A"/>
    <w:rsid w:val="008C1024"/>
    <w:rsid w:val="008C2973"/>
    <w:rsid w:val="008D16AC"/>
    <w:rsid w:val="008F30BB"/>
    <w:rsid w:val="008F3A66"/>
    <w:rsid w:val="009004CB"/>
    <w:rsid w:val="00916F15"/>
    <w:rsid w:val="00930768"/>
    <w:rsid w:val="009319F4"/>
    <w:rsid w:val="00931D3A"/>
    <w:rsid w:val="00933491"/>
    <w:rsid w:val="00933F80"/>
    <w:rsid w:val="009462D5"/>
    <w:rsid w:val="00963598"/>
    <w:rsid w:val="00974B38"/>
    <w:rsid w:val="00974CC2"/>
    <w:rsid w:val="009A1A7A"/>
    <w:rsid w:val="009A33E5"/>
    <w:rsid w:val="009A65F7"/>
    <w:rsid w:val="009B1B2E"/>
    <w:rsid w:val="009B74D8"/>
    <w:rsid w:val="009C13F9"/>
    <w:rsid w:val="009C68C6"/>
    <w:rsid w:val="009E0141"/>
    <w:rsid w:val="009E2954"/>
    <w:rsid w:val="009F44F1"/>
    <w:rsid w:val="009F45CB"/>
    <w:rsid w:val="009F7F77"/>
    <w:rsid w:val="00A048BE"/>
    <w:rsid w:val="00A05567"/>
    <w:rsid w:val="00A15DD8"/>
    <w:rsid w:val="00A329A3"/>
    <w:rsid w:val="00A33A0D"/>
    <w:rsid w:val="00A35351"/>
    <w:rsid w:val="00A57C02"/>
    <w:rsid w:val="00A81D34"/>
    <w:rsid w:val="00A94A90"/>
    <w:rsid w:val="00AA3B65"/>
    <w:rsid w:val="00AA4D02"/>
    <w:rsid w:val="00AA6D8A"/>
    <w:rsid w:val="00AB3680"/>
    <w:rsid w:val="00AD0BB3"/>
    <w:rsid w:val="00AD7676"/>
    <w:rsid w:val="00AE171A"/>
    <w:rsid w:val="00AE1D33"/>
    <w:rsid w:val="00AE5858"/>
    <w:rsid w:val="00AF420E"/>
    <w:rsid w:val="00AF74B2"/>
    <w:rsid w:val="00B11B4E"/>
    <w:rsid w:val="00B125A9"/>
    <w:rsid w:val="00B175C5"/>
    <w:rsid w:val="00B249A0"/>
    <w:rsid w:val="00B3654A"/>
    <w:rsid w:val="00B37E6D"/>
    <w:rsid w:val="00B45F63"/>
    <w:rsid w:val="00B6326D"/>
    <w:rsid w:val="00B65E4C"/>
    <w:rsid w:val="00B75C24"/>
    <w:rsid w:val="00B76726"/>
    <w:rsid w:val="00B811D3"/>
    <w:rsid w:val="00BA1A39"/>
    <w:rsid w:val="00BA364B"/>
    <w:rsid w:val="00BC52ED"/>
    <w:rsid w:val="00BC5317"/>
    <w:rsid w:val="00BC7511"/>
    <w:rsid w:val="00BE2BBC"/>
    <w:rsid w:val="00BE68B3"/>
    <w:rsid w:val="00BF25C4"/>
    <w:rsid w:val="00C06DAC"/>
    <w:rsid w:val="00C2342F"/>
    <w:rsid w:val="00C23976"/>
    <w:rsid w:val="00C34172"/>
    <w:rsid w:val="00C41B7B"/>
    <w:rsid w:val="00C46C1A"/>
    <w:rsid w:val="00C54913"/>
    <w:rsid w:val="00C55624"/>
    <w:rsid w:val="00C569E1"/>
    <w:rsid w:val="00C61D08"/>
    <w:rsid w:val="00C96B0C"/>
    <w:rsid w:val="00C97DF6"/>
    <w:rsid w:val="00CA0804"/>
    <w:rsid w:val="00CA6212"/>
    <w:rsid w:val="00CA7026"/>
    <w:rsid w:val="00CB5390"/>
    <w:rsid w:val="00CC0797"/>
    <w:rsid w:val="00CC402B"/>
    <w:rsid w:val="00CD44AF"/>
    <w:rsid w:val="00CE2DB4"/>
    <w:rsid w:val="00CE4C95"/>
    <w:rsid w:val="00CF15E3"/>
    <w:rsid w:val="00CF3149"/>
    <w:rsid w:val="00CF67EC"/>
    <w:rsid w:val="00D072EB"/>
    <w:rsid w:val="00D10AE8"/>
    <w:rsid w:val="00D20031"/>
    <w:rsid w:val="00D3340F"/>
    <w:rsid w:val="00D33D34"/>
    <w:rsid w:val="00D44CA9"/>
    <w:rsid w:val="00D73C95"/>
    <w:rsid w:val="00D74063"/>
    <w:rsid w:val="00D80ED0"/>
    <w:rsid w:val="00DA1923"/>
    <w:rsid w:val="00DB480D"/>
    <w:rsid w:val="00DC10A8"/>
    <w:rsid w:val="00DE417C"/>
    <w:rsid w:val="00DE5265"/>
    <w:rsid w:val="00DE75F5"/>
    <w:rsid w:val="00DF5674"/>
    <w:rsid w:val="00E0627E"/>
    <w:rsid w:val="00E27E07"/>
    <w:rsid w:val="00E34E97"/>
    <w:rsid w:val="00E427A9"/>
    <w:rsid w:val="00E466D6"/>
    <w:rsid w:val="00E6752E"/>
    <w:rsid w:val="00ED77A6"/>
    <w:rsid w:val="00ED7F95"/>
    <w:rsid w:val="00EF4D9E"/>
    <w:rsid w:val="00EF7871"/>
    <w:rsid w:val="00F03FC6"/>
    <w:rsid w:val="00F05527"/>
    <w:rsid w:val="00F116E5"/>
    <w:rsid w:val="00F1682C"/>
    <w:rsid w:val="00F24A6E"/>
    <w:rsid w:val="00F3405B"/>
    <w:rsid w:val="00F3438B"/>
    <w:rsid w:val="00F35E3E"/>
    <w:rsid w:val="00F5124D"/>
    <w:rsid w:val="00F54FC1"/>
    <w:rsid w:val="00F57E25"/>
    <w:rsid w:val="00F60651"/>
    <w:rsid w:val="00F6749C"/>
    <w:rsid w:val="00F7160D"/>
    <w:rsid w:val="00F7202E"/>
    <w:rsid w:val="00F84A8D"/>
    <w:rsid w:val="00F86792"/>
    <w:rsid w:val="00F93CBD"/>
    <w:rsid w:val="00F95454"/>
    <w:rsid w:val="00FA19AC"/>
    <w:rsid w:val="00FB3203"/>
    <w:rsid w:val="00FB5EE9"/>
    <w:rsid w:val="00FD4902"/>
    <w:rsid w:val="00FD4EE1"/>
    <w:rsid w:val="00FE3D94"/>
    <w:rsid w:val="00FE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0E9A75C-CB8F-4E52-8C60-FF8225AC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DD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AU"/>
    </w:rPr>
  </w:style>
  <w:style w:type="paragraph" w:styleId="Heading1">
    <w:name w:val="heading 1"/>
    <w:basedOn w:val="Normal"/>
    <w:next w:val="Normal"/>
    <w:qFormat/>
    <w:rsid w:val="00CE4C95"/>
    <w:pPr>
      <w:outlineLvl w:val="0"/>
    </w:pPr>
    <w:rPr>
      <w:rFonts w:asciiTheme="majorHAnsi" w:hAnsiTheme="majorHAnsi"/>
      <w:b/>
      <w:color w:val="D71921"/>
      <w:sz w:val="30"/>
    </w:rPr>
  </w:style>
  <w:style w:type="paragraph" w:styleId="Heading2">
    <w:name w:val="heading 2"/>
    <w:basedOn w:val="Normal"/>
    <w:next w:val="Normal"/>
    <w:qFormat/>
    <w:rsid w:val="002B6D08"/>
    <w:pPr>
      <w:spacing w:after="0"/>
      <w:outlineLvl w:val="1"/>
    </w:pPr>
    <w:rPr>
      <w:rFonts w:cs="Arial"/>
      <w:b/>
      <w:sz w:val="24"/>
      <w:u w:val="single"/>
    </w:rPr>
  </w:style>
  <w:style w:type="paragraph" w:styleId="Heading3">
    <w:name w:val="heading 3"/>
    <w:basedOn w:val="Numberheading"/>
    <w:next w:val="Normal"/>
    <w:qFormat/>
    <w:rsid w:val="00576514"/>
    <w:pPr>
      <w:numPr>
        <w:numId w:val="0"/>
      </w:numPr>
      <w:outlineLvl w:val="2"/>
    </w:pPr>
    <w:rPr>
      <w:rFonts w:asciiTheme="majorHAnsi" w:hAnsiTheme="majorHAnsi"/>
    </w:rPr>
  </w:style>
  <w:style w:type="paragraph" w:styleId="Heading4">
    <w:name w:val="heading 4"/>
    <w:basedOn w:val="Normal"/>
    <w:next w:val="Normal"/>
    <w:link w:val="Heading4Char"/>
    <w:unhideWhenUsed/>
    <w:qFormat/>
    <w:rsid w:val="00933491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2ED2"/>
    <w:pPr>
      <w:keepNext/>
      <w:keepLines/>
      <w:autoSpaceDE w:val="0"/>
      <w:autoSpaceDN w:val="0"/>
      <w:adjustRightInd w:val="0"/>
      <w:spacing w:line="276" w:lineRule="auto"/>
      <w:outlineLvl w:val="5"/>
    </w:pPr>
    <w:rPr>
      <w:rFonts w:asciiTheme="majorHAnsi" w:eastAsiaTheme="majorEastAsia" w:hAnsiTheme="majorHAnsi" w:cstheme="majorBidi"/>
      <w:b/>
      <w:i/>
      <w:i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3A7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autoRedefine/>
    <w:uiPriority w:val="99"/>
    <w:qFormat/>
    <w:rsid w:val="00BC52ED"/>
    <w:pPr>
      <w:tabs>
        <w:tab w:val="center" w:pos="4153"/>
        <w:tab w:val="right" w:pos="8306"/>
      </w:tabs>
    </w:pPr>
    <w:rPr>
      <w:rFonts w:ascii="Calibri" w:hAnsi="Calibri"/>
      <w:i/>
      <w:sz w:val="16"/>
      <w:lang w:val="en-US"/>
    </w:rPr>
  </w:style>
  <w:style w:type="paragraph" w:styleId="NoSpacing">
    <w:name w:val="No Spacing"/>
    <w:basedOn w:val="Normal"/>
    <w:uiPriority w:val="1"/>
    <w:qFormat/>
    <w:rsid w:val="00974B38"/>
    <w:pPr>
      <w:spacing w:after="0"/>
    </w:pPr>
  </w:style>
  <w:style w:type="paragraph" w:styleId="ListBullet">
    <w:name w:val="List Bullet"/>
    <w:basedOn w:val="Normal"/>
    <w:rsid w:val="00CB5390"/>
    <w:pPr>
      <w:numPr>
        <w:numId w:val="1"/>
      </w:numPr>
    </w:pPr>
  </w:style>
  <w:style w:type="paragraph" w:styleId="ListNumber">
    <w:name w:val="List Number"/>
    <w:basedOn w:val="Normal"/>
    <w:rsid w:val="00CB5390"/>
    <w:pPr>
      <w:numPr>
        <w:numId w:val="2"/>
      </w:numPr>
    </w:pPr>
  </w:style>
  <w:style w:type="character" w:styleId="Hyperlink">
    <w:name w:val="Hyperlink"/>
    <w:basedOn w:val="DefaultParagraphFont"/>
    <w:uiPriority w:val="99"/>
    <w:rsid w:val="00CF15E3"/>
    <w:rPr>
      <w:color w:val="0000FF"/>
      <w:u w:val="single"/>
    </w:rPr>
  </w:style>
  <w:style w:type="paragraph" w:customStyle="1" w:styleId="Nospacing0">
    <w:name w:val="Nospacing"/>
    <w:basedOn w:val="Normal"/>
    <w:link w:val="NospacingChar"/>
    <w:qFormat/>
    <w:rsid w:val="0044317A"/>
    <w:pPr>
      <w:spacing w:after="0"/>
    </w:pPr>
  </w:style>
  <w:style w:type="character" w:customStyle="1" w:styleId="NospacingChar">
    <w:name w:val="Nospacing Char"/>
    <w:basedOn w:val="DefaultParagraphFont"/>
    <w:link w:val="Nospacing0"/>
    <w:rsid w:val="0044317A"/>
    <w:rPr>
      <w:rFonts w:asciiTheme="minorHAnsi" w:eastAsiaTheme="minorHAnsi" w:hAnsiTheme="minorHAnsi" w:cstheme="minorBid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329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29A3"/>
    <w:rPr>
      <w:rFonts w:ascii="Tahoma" w:hAnsi="Tahoma" w:cs="Tahoma"/>
      <w:sz w:val="16"/>
      <w:szCs w:val="16"/>
      <w:lang w:val="en-AU" w:eastAsia="en-AU"/>
    </w:rPr>
  </w:style>
  <w:style w:type="character" w:styleId="Strong">
    <w:name w:val="Strong"/>
    <w:basedOn w:val="DefaultParagraphFont"/>
    <w:uiPriority w:val="22"/>
    <w:qFormat/>
    <w:rsid w:val="00116CC0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363E8C"/>
    <w:pPr>
      <w:numPr>
        <w:numId w:val="5"/>
      </w:numPr>
      <w:autoSpaceDE w:val="0"/>
      <w:autoSpaceDN w:val="0"/>
      <w:adjustRightInd w:val="0"/>
      <w:spacing w:before="60" w:after="60"/>
      <w:ind w:left="714" w:hanging="357"/>
    </w:pPr>
    <w:rPr>
      <w:rFonts w:eastAsia="Times New Roman" w:cs="Times New Roman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BC52ED"/>
    <w:rPr>
      <w:rFonts w:ascii="Calibri" w:hAnsi="Calibri"/>
      <w:i/>
      <w:sz w:val="16"/>
      <w:szCs w:val="24"/>
      <w:lang w:val="en-US" w:eastAsia="en-US"/>
    </w:rPr>
  </w:style>
  <w:style w:type="paragraph" w:customStyle="1" w:styleId="Dot2">
    <w:name w:val="Dot 2"/>
    <w:basedOn w:val="Normal"/>
    <w:link w:val="Dot2Char"/>
    <w:qFormat/>
    <w:rsid w:val="009F45CB"/>
    <w:pPr>
      <w:numPr>
        <w:ilvl w:val="1"/>
        <w:numId w:val="3"/>
      </w:numPr>
      <w:spacing w:before="60" w:after="60"/>
      <w:ind w:left="1071" w:hanging="357"/>
    </w:pPr>
    <w:rPr>
      <w:rFonts w:eastAsia="Times New Roman" w:cstheme="minorHAnsi"/>
    </w:rPr>
  </w:style>
  <w:style w:type="character" w:customStyle="1" w:styleId="Dot2Char">
    <w:name w:val="Dot 2 Char"/>
    <w:link w:val="Dot2"/>
    <w:rsid w:val="009F45CB"/>
    <w:rPr>
      <w:rFonts w:asciiTheme="minorHAnsi" w:hAnsiTheme="minorHAnsi" w:cstheme="minorHAnsi"/>
      <w:sz w:val="22"/>
      <w:szCs w:val="22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63E8C"/>
    <w:rPr>
      <w:rFonts w:asciiTheme="minorHAnsi" w:hAnsiTheme="minorHAnsi"/>
      <w:sz w:val="22"/>
      <w:szCs w:val="24"/>
      <w:lang w:val="en-AU" w:eastAsia="en-AU"/>
    </w:rPr>
  </w:style>
  <w:style w:type="character" w:customStyle="1" w:styleId="Heading6Char">
    <w:name w:val="Heading 6 Char"/>
    <w:basedOn w:val="DefaultParagraphFont"/>
    <w:link w:val="Heading6"/>
    <w:uiPriority w:val="9"/>
    <w:rsid w:val="002F2ED2"/>
    <w:rPr>
      <w:rFonts w:asciiTheme="majorHAnsi" w:eastAsiaTheme="majorEastAsia" w:hAnsiTheme="majorHAnsi" w:cstheme="majorBidi"/>
      <w:b/>
      <w:i/>
      <w:iCs/>
      <w:color w:val="C00000"/>
      <w:sz w:val="22"/>
      <w:szCs w:val="22"/>
      <w:lang w:val="en-AU"/>
    </w:rPr>
  </w:style>
  <w:style w:type="paragraph" w:customStyle="1" w:styleId="Numberheading">
    <w:name w:val="Number heading"/>
    <w:basedOn w:val="Heading2"/>
    <w:next w:val="Normal"/>
    <w:link w:val="NumberheadingChar"/>
    <w:qFormat/>
    <w:rsid w:val="002F04E2"/>
    <w:pPr>
      <w:keepNext/>
      <w:keepLines/>
      <w:numPr>
        <w:numId w:val="11"/>
      </w:numPr>
      <w:autoSpaceDE w:val="0"/>
      <w:autoSpaceDN w:val="0"/>
      <w:adjustRightInd w:val="0"/>
      <w:spacing w:after="120"/>
    </w:pPr>
    <w:rPr>
      <w:rFonts w:ascii="Calibri" w:hAnsi="Calibri" w:cs="Times New Roman"/>
      <w:bCs/>
      <w:color w:val="C00000"/>
      <w:sz w:val="26"/>
      <w:szCs w:val="26"/>
      <w:u w:val="none"/>
      <w:lang w:val="en-US"/>
    </w:rPr>
  </w:style>
  <w:style w:type="character" w:customStyle="1" w:styleId="NumberheadingChar">
    <w:name w:val="Number heading Char"/>
    <w:basedOn w:val="DefaultParagraphFont"/>
    <w:link w:val="Numberheading"/>
    <w:rsid w:val="002F04E2"/>
    <w:rPr>
      <w:rFonts w:ascii="Calibri" w:eastAsiaTheme="minorHAnsi" w:hAnsi="Calibri"/>
      <w:b/>
      <w:bCs/>
      <w:color w:val="C00000"/>
      <w:sz w:val="26"/>
      <w:szCs w:val="26"/>
    </w:rPr>
  </w:style>
  <w:style w:type="table" w:styleId="TableGrid">
    <w:name w:val="Table Grid"/>
    <w:basedOn w:val="TableNormal"/>
    <w:rsid w:val="00131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D76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7676"/>
    <w:rPr>
      <w:rFonts w:asciiTheme="minorHAnsi" w:hAnsiTheme="minorHAnsi"/>
      <w:i/>
      <w:iCs/>
      <w:color w:val="000000" w:themeColor="text1"/>
      <w:sz w:val="22"/>
      <w:szCs w:val="24"/>
      <w:lang w:val="en-AU" w:eastAsia="en-AU"/>
    </w:rPr>
  </w:style>
  <w:style w:type="paragraph" w:customStyle="1" w:styleId="Indentpara">
    <w:name w:val="Indent para"/>
    <w:basedOn w:val="Normal"/>
    <w:qFormat/>
    <w:rsid w:val="00295A39"/>
    <w:pPr>
      <w:spacing w:line="260" w:lineRule="exact"/>
      <w:ind w:left="720"/>
    </w:pPr>
    <w:rPr>
      <w:rFonts w:eastAsia="Times New Roman" w:cs="Times New Roman"/>
      <w:szCs w:val="24"/>
      <w:lang w:val="en-US" w:eastAsia="en-AU"/>
    </w:rPr>
  </w:style>
  <w:style w:type="character" w:customStyle="1" w:styleId="Heading4Char">
    <w:name w:val="Heading 4 Char"/>
    <w:basedOn w:val="DefaultParagraphFont"/>
    <w:link w:val="Heading4"/>
    <w:rsid w:val="00933491"/>
    <w:rPr>
      <w:rFonts w:asciiTheme="majorHAnsi" w:eastAsiaTheme="majorEastAsia" w:hAnsiTheme="majorHAnsi" w:cstheme="majorBidi"/>
      <w:b/>
      <w:bCs/>
      <w:iCs/>
      <w:sz w:val="22"/>
      <w:szCs w:val="22"/>
      <w:lang w:val="en-AU"/>
    </w:rPr>
  </w:style>
  <w:style w:type="paragraph" w:customStyle="1" w:styleId="numberpara">
    <w:name w:val="number para"/>
    <w:basedOn w:val="ListParagraph"/>
    <w:link w:val="numberparaChar"/>
    <w:qFormat/>
    <w:rsid w:val="00365206"/>
    <w:pPr>
      <w:numPr>
        <w:numId w:val="21"/>
      </w:numPr>
    </w:pPr>
  </w:style>
  <w:style w:type="character" w:customStyle="1" w:styleId="numberparaChar">
    <w:name w:val="number para Char"/>
    <w:basedOn w:val="ListParagraphChar"/>
    <w:link w:val="numberpara"/>
    <w:rsid w:val="00F5124D"/>
    <w:rPr>
      <w:rFonts w:asciiTheme="minorHAnsi" w:hAnsiTheme="minorHAnsi"/>
      <w:sz w:val="22"/>
      <w:szCs w:val="24"/>
      <w:lang w:val="en-AU" w:eastAsia="en-AU"/>
    </w:rPr>
  </w:style>
  <w:style w:type="paragraph" w:customStyle="1" w:styleId="headline">
    <w:name w:val="headline"/>
    <w:basedOn w:val="Normal"/>
    <w:rsid w:val="005E38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umberparaindent">
    <w:name w:val="number para indent"/>
    <w:basedOn w:val="numberpara"/>
    <w:link w:val="numberparaindentChar"/>
    <w:qFormat/>
    <w:rsid w:val="00365206"/>
    <w:pPr>
      <w:numPr>
        <w:ilvl w:val="1"/>
        <w:numId w:val="9"/>
      </w:numPr>
    </w:pPr>
  </w:style>
  <w:style w:type="character" w:customStyle="1" w:styleId="numberparaindentChar">
    <w:name w:val="number para indent Char"/>
    <w:basedOn w:val="numberparaChar"/>
    <w:link w:val="numberparaindent"/>
    <w:rsid w:val="00365206"/>
    <w:rPr>
      <w:rFonts w:asciiTheme="minorHAnsi" w:hAnsiTheme="minorHAnsi"/>
      <w:sz w:val="22"/>
      <w:szCs w:val="24"/>
      <w:lang w:val="en-AU" w:eastAsia="en-AU"/>
    </w:rPr>
  </w:style>
  <w:style w:type="paragraph" w:styleId="FootnoteText">
    <w:name w:val="footnote text"/>
    <w:basedOn w:val="Normal"/>
    <w:link w:val="FootnoteTextChar"/>
    <w:uiPriority w:val="99"/>
    <w:unhideWhenUsed/>
    <w:rsid w:val="00F84A8D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4A8D"/>
    <w:rPr>
      <w:rFonts w:asciiTheme="minorHAnsi" w:eastAsiaTheme="minorHAnsi" w:hAnsiTheme="minorHAnsi" w:cstheme="minorBidi"/>
      <w:lang w:val="en-AU"/>
    </w:rPr>
  </w:style>
  <w:style w:type="character" w:styleId="FootnoteReference">
    <w:name w:val="footnote reference"/>
    <w:basedOn w:val="DefaultParagraphFont"/>
    <w:rsid w:val="0022089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B36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14smith\Dropbox\IRU%20Policy%20and%20Projects\IRU%20gener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40F95-22CE-401F-90F7-B25A78B1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IRU general template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Innovative Research Universities</Company>
  <LinksUpToDate>false</LinksUpToDate>
  <CharactersWithSpaces>693</CharactersWithSpaces>
  <SharedDoc>false</SharedDoc>
  <HLinks>
    <vt:vector size="36" baseType="variant">
      <vt:variant>
        <vt:i4>1441889</vt:i4>
      </vt:variant>
      <vt:variant>
        <vt:i4>15</vt:i4>
      </vt:variant>
      <vt:variant>
        <vt:i4>0</vt:i4>
      </vt:variant>
      <vt:variant>
        <vt:i4>5</vt:i4>
      </vt:variant>
      <vt:variant>
        <vt:lpwstr>mailto:Senator.Hanson-Young@aph.gov.au</vt:lpwstr>
      </vt:variant>
      <vt:variant>
        <vt:lpwstr/>
      </vt:variant>
      <vt:variant>
        <vt:i4>786548</vt:i4>
      </vt:variant>
      <vt:variant>
        <vt:i4>12</vt:i4>
      </vt:variant>
      <vt:variant>
        <vt:i4>0</vt:i4>
      </vt:variant>
      <vt:variant>
        <vt:i4>5</vt:i4>
      </vt:variant>
      <vt:variant>
        <vt:lpwstr>mailto:Andrew.Wilkie.MP@aph.gov.au</vt:lpwstr>
      </vt:variant>
      <vt:variant>
        <vt:lpwstr/>
      </vt:variant>
      <vt:variant>
        <vt:i4>7077897</vt:i4>
      </vt:variant>
      <vt:variant>
        <vt:i4>9</vt:i4>
      </vt:variant>
      <vt:variant>
        <vt:i4>0</vt:i4>
      </vt:variant>
      <vt:variant>
        <vt:i4>5</vt:i4>
      </vt:variant>
      <vt:variant>
        <vt:lpwstr>mailto:Tony.Crook.MP@aph.gov.au</vt:lpwstr>
      </vt:variant>
      <vt:variant>
        <vt:lpwstr/>
      </vt:variant>
      <vt:variant>
        <vt:i4>1114218</vt:i4>
      </vt:variant>
      <vt:variant>
        <vt:i4>6</vt:i4>
      </vt:variant>
      <vt:variant>
        <vt:i4>0</vt:i4>
      </vt:variant>
      <vt:variant>
        <vt:i4>5</vt:i4>
      </vt:variant>
      <vt:variant>
        <vt:lpwstr>mailto:Robert.Oakeshott.MP@aph.gov.au</vt:lpwstr>
      </vt:variant>
      <vt:variant>
        <vt:lpwstr/>
      </vt:variant>
      <vt:variant>
        <vt:i4>4128862</vt:i4>
      </vt:variant>
      <vt:variant>
        <vt:i4>3</vt:i4>
      </vt:variant>
      <vt:variant>
        <vt:i4>0</vt:i4>
      </vt:variant>
      <vt:variant>
        <vt:i4>5</vt:i4>
      </vt:variant>
      <vt:variant>
        <vt:lpwstr>mailto:Bob.Katter.MP@aph.gov.au</vt:lpwstr>
      </vt:variant>
      <vt:variant>
        <vt:lpwstr/>
      </vt:variant>
      <vt:variant>
        <vt:i4>1245302</vt:i4>
      </vt:variant>
      <vt:variant>
        <vt:i4>0</vt:i4>
      </vt:variant>
      <vt:variant>
        <vt:i4>0</vt:i4>
      </vt:variant>
      <vt:variant>
        <vt:i4>5</vt:i4>
      </vt:variant>
      <vt:variant>
        <vt:lpwstr>mailto:Tony.Windsor.MP@aph.gov.au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Jo Smith</dc:creator>
  <cp:lastModifiedBy>Jo Smith</cp:lastModifiedBy>
  <cp:revision>1</cp:revision>
  <cp:lastPrinted>2011-05-06T01:15:00Z</cp:lastPrinted>
  <dcterms:created xsi:type="dcterms:W3CDTF">2015-11-26T06:03:00Z</dcterms:created>
  <dcterms:modified xsi:type="dcterms:W3CDTF">2015-11-26T06:03:00Z</dcterms:modified>
</cp:coreProperties>
</file>